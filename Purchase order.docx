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3A" w:rsidRDefault="00E01F3A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00"/>
        <w:gridCol w:w="728"/>
        <w:gridCol w:w="585"/>
        <w:gridCol w:w="1165"/>
        <w:gridCol w:w="330"/>
        <w:gridCol w:w="770"/>
        <w:gridCol w:w="1240"/>
        <w:gridCol w:w="7"/>
        <w:gridCol w:w="1309"/>
        <w:gridCol w:w="123"/>
        <w:gridCol w:w="563"/>
        <w:gridCol w:w="513"/>
        <w:gridCol w:w="118"/>
        <w:gridCol w:w="1318"/>
        <w:gridCol w:w="11"/>
      </w:tblGrid>
      <w:tr w:rsidR="00E01F3A">
        <w:trPr>
          <w:gridAfter w:val="1"/>
          <w:wAfter w:w="11" w:type="dxa"/>
          <w:trHeight w:val="1879"/>
          <w:jc w:val="center"/>
        </w:trPr>
        <w:tc>
          <w:tcPr>
            <w:tcW w:w="4878" w:type="dxa"/>
            <w:gridSpan w:val="6"/>
          </w:tcPr>
          <w:sdt>
            <w:sdtPr>
              <w:alias w:val="Company"/>
              <w:id w:val="20735487"/>
              <w:placeholder>
                <w:docPart w:val="4E1158369DD04A4C80976C7432C8E517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E01F3A" w:rsidRDefault="00850EF8">
                <w:pPr>
                  <w:pStyle w:val="CompanyName"/>
                </w:pPr>
                <w:r>
                  <w:t>[company name]</w:t>
                </w:r>
              </w:p>
            </w:sdtContent>
          </w:sdt>
          <w:sdt>
            <w:sdtPr>
              <w:id w:val="3114724"/>
              <w:placeholder>
                <w:docPart w:val="1A6719DD61754C0B8A67E9C71A9114EE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CompanySlogan"/>
                </w:pPr>
                <w:r>
                  <w:t>[Company Slogan]</w:t>
                </w:r>
              </w:p>
            </w:sdtContent>
          </w:sdt>
          <w:sdt>
            <w:sdtPr>
              <w:alias w:val="Company Address"/>
              <w:tag w:val="Company Address"/>
              <w:id w:val="20735629"/>
              <w:placeholder>
                <w:docPart w:val="EA5BB0CD47D34141B92DEEB41D39DCEB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 Number"/>
              <w:tag w:val="Company Phone"/>
              <w:id w:val="20735643"/>
              <w:placeholder>
                <w:docPart w:val="87D965244A434FEEA3B820A95321ECE9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[Phone Number]</w:t>
                </w:r>
              </w:p>
            </w:sdtContent>
          </w:sdt>
          <w:sdt>
            <w:sdtPr>
              <w:alias w:val="Company Fax Number"/>
              <w:tag w:val="Company Fax Number"/>
              <w:id w:val="20735654"/>
              <w:placeholder>
                <w:docPart w:val="E597F428E94F48DE956909AF198D7B5A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[Fax Number]</w:t>
                </w:r>
              </w:p>
            </w:sdtContent>
          </w:sdt>
        </w:tc>
        <w:tc>
          <w:tcPr>
            <w:tcW w:w="5191" w:type="dxa"/>
            <w:gridSpan w:val="8"/>
          </w:tcPr>
          <w:p w:rsidR="00E01F3A" w:rsidRDefault="00850EF8">
            <w:pPr>
              <w:pStyle w:val="PurchaseOrderTitle"/>
            </w:pPr>
            <w:r>
              <w:t>Purchase Order</w:t>
            </w:r>
          </w:p>
        </w:tc>
      </w:tr>
      <w:tr w:rsidR="00E01F3A">
        <w:trPr>
          <w:gridAfter w:val="1"/>
          <w:wAfter w:w="11" w:type="dxa"/>
          <w:trHeight w:val="304"/>
          <w:jc w:val="center"/>
        </w:trPr>
        <w:tc>
          <w:tcPr>
            <w:tcW w:w="10069" w:type="dxa"/>
            <w:gridSpan w:val="14"/>
            <w:tcMar>
              <w:bottom w:w="144" w:type="dxa"/>
            </w:tcMar>
          </w:tcPr>
          <w:p w:rsidR="00E01F3A" w:rsidRDefault="00E01F3A">
            <w:pPr>
              <w:pStyle w:val="Copy-Bold"/>
            </w:pPr>
          </w:p>
        </w:tc>
      </w:tr>
      <w:tr w:rsidR="00E01F3A">
        <w:trPr>
          <w:gridAfter w:val="1"/>
          <w:wAfter w:w="11" w:type="dxa"/>
          <w:trHeight w:hRule="exact" w:val="1440"/>
          <w:jc w:val="center"/>
        </w:trPr>
        <w:tc>
          <w:tcPr>
            <w:tcW w:w="3778" w:type="dxa"/>
            <w:gridSpan w:val="4"/>
          </w:tcPr>
          <w:p w:rsidR="00E01F3A" w:rsidRDefault="00850EF8">
            <w:pPr>
              <w:pStyle w:val="ColumnHeading"/>
            </w:pPr>
            <w:r>
              <w:t>TO:</w:t>
            </w:r>
          </w:p>
          <w:sdt>
            <w:sdtPr>
              <w:tag w:val="purchaserName"/>
              <w:id w:val="722501879"/>
              <w:placeholder>
                <w:docPart w:val="0EE7F0FE7CCF4C70B4EA5D23D01AB027"/>
              </w:placeholder>
            </w:sdtPr>
            <w:sdtEndPr/>
            <w:sdtContent>
              <w:p w:rsidR="00E01F3A" w:rsidRDefault="001C75B4">
                <w:pPr>
                  <w:pStyle w:val="Copy-Bold"/>
                </w:pPr>
                <w:r>
                  <w:t>Ford, Paul</w:t>
                </w:r>
              </w:p>
            </w:sdtContent>
          </w:sdt>
          <w:sdt>
            <w:sdtPr>
              <w:tag w:val="companyName"/>
              <w:id w:val="722501863"/>
              <w:placeholder>
                <w:docPart w:val="AD54AE92902545189382B4F62CD521B5"/>
              </w:placeholder>
            </w:sdtPr>
            <w:sdtEndPr/>
            <w:sdtContent>
              <w:p w:rsidR="00E01F3A" w:rsidRDefault="001C75B4">
                <w:pPr>
                  <w:pStyle w:val="Address"/>
                </w:pPr>
                <w:proofErr w:type="spellStart"/>
                <w:r>
                  <w:t>ExampleCo</w:t>
                </w:r>
                <w:proofErr w:type="spellEnd"/>
              </w:p>
            </w:sdtContent>
          </w:sdt>
          <w:sdt>
            <w:sdtPr>
              <w:tag w:val="streetAddress"/>
              <w:id w:val="722501870"/>
              <w:placeholder>
                <w:docPart w:val="F68EBA9B0FB74AB286CDA636D064E38B"/>
              </w:placeholder>
            </w:sdtPr>
            <w:sdtEndPr/>
            <w:sdtContent>
              <w:p w:rsidR="00E01F3A" w:rsidRDefault="001C75B4">
                <w:pPr>
                  <w:pStyle w:val="Address"/>
                </w:pPr>
                <w:r>
                  <w:t xml:space="preserve">2341 </w:t>
                </w:r>
                <w:proofErr w:type="spellStart"/>
                <w:r>
                  <w:t>Funtime</w:t>
                </w:r>
                <w:proofErr w:type="spellEnd"/>
                <w:r>
                  <w:t xml:space="preserve"> Court</w:t>
                </w:r>
              </w:p>
            </w:sdtContent>
          </w:sdt>
          <w:sdt>
            <w:sdtPr>
              <w:tag w:val="citySTzip"/>
              <w:id w:val="722501871"/>
              <w:placeholder>
                <w:docPart w:val="D6F22615595D44628FE291622700562D"/>
              </w:placeholder>
            </w:sdtPr>
            <w:sdtEndPr/>
            <w:sdtContent>
              <w:p w:rsidR="00E01F3A" w:rsidRDefault="001C75B4">
                <w:pPr>
                  <w:pStyle w:val="Address"/>
                </w:pPr>
                <w:proofErr w:type="spellStart"/>
                <w:r>
                  <w:t>SkyMall</w:t>
                </w:r>
                <w:proofErr w:type="spellEnd"/>
                <w:r>
                  <w:t>, WA 98012</w:t>
                </w:r>
              </w:p>
            </w:sdtContent>
          </w:sdt>
          <w:sdt>
            <w:sdtPr>
              <w:tag w:val="phone"/>
              <w:id w:val="722501872"/>
              <w:placeholder>
                <w:docPart w:val="7F1F3E7EB28341E68583FB6CF91CBD82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:rsidR="00E01F3A" w:rsidRDefault="001C75B4">
                <w:pPr>
                  <w:pStyle w:val="Address"/>
                </w:pPr>
                <w:r>
                  <w:t>425-555-1212</w:t>
                </w:r>
              </w:p>
            </w:sdtContent>
          </w:sdt>
        </w:tc>
        <w:tc>
          <w:tcPr>
            <w:tcW w:w="3779" w:type="dxa"/>
            <w:gridSpan w:val="6"/>
          </w:tcPr>
          <w:p w:rsidR="00E01F3A" w:rsidRDefault="00850EF8">
            <w:pPr>
              <w:pStyle w:val="ColumnHeading"/>
            </w:pPr>
            <w:r>
              <w:t>SHIP TO:</w:t>
            </w:r>
          </w:p>
          <w:sdt>
            <w:sdtPr>
              <w:id w:val="722501884"/>
              <w:placeholder>
                <w:docPart w:val="4093AE3AB8334DC3AD64E123F65473D1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Copy-Bold"/>
                </w:pPr>
                <w:r>
                  <w:t>[Recipient Name]</w:t>
                </w:r>
              </w:p>
            </w:sdtContent>
          </w:sdt>
          <w:sdt>
            <w:sdtPr>
              <w:id w:val="722501875"/>
              <w:placeholder>
                <w:docPart w:val="DDE78A4BA23245B590445AA9FAAA8CF2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[Company Name]</w:t>
                </w:r>
              </w:p>
            </w:sdtContent>
          </w:sdt>
          <w:sdt>
            <w:sdtPr>
              <w:id w:val="722501876"/>
              <w:placeholder>
                <w:docPart w:val="24FC7174537A49BDBF9EC6AAC01D173D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[Street Address]</w:t>
                </w:r>
              </w:p>
            </w:sdtContent>
          </w:sdt>
          <w:sdt>
            <w:sdtPr>
              <w:id w:val="722501877"/>
              <w:placeholder>
                <w:docPart w:val="A632609DFB894D418EFFFDF2C0D10495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8"/>
              <w:placeholder>
                <w:docPart w:val="5BA74464C59C4F91B1549844AEDE3C99"/>
              </w:placeholder>
              <w:temporary/>
              <w:showingPlcHdr/>
            </w:sdtPr>
            <w:sdtEndPr/>
            <w:sdtContent>
              <w:p w:rsidR="00E01F3A" w:rsidRDefault="00850EF8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2512" w:type="dxa"/>
            <w:gridSpan w:val="4"/>
          </w:tcPr>
          <w:p w:rsidR="00E01F3A" w:rsidRDefault="00850EF8">
            <w:pPr>
              <w:pStyle w:val="ColumnHeading"/>
            </w:pPr>
            <w:r>
              <w:t xml:space="preserve">P.O. Number: </w:t>
            </w:r>
          </w:p>
          <w:p w:rsidR="00E01F3A" w:rsidRDefault="001C75B4">
            <w:pPr>
              <w:pStyle w:val="Copy-Bold"/>
            </w:pPr>
            <w:sdt>
              <w:sdtPr>
                <w:id w:val="3114818"/>
                <w:placeholder>
                  <w:docPart w:val="E5312645F00941B48B4DEE76A878F5C5"/>
                </w:placeholder>
                <w:temporary/>
                <w:showingPlcHdr/>
              </w:sdtPr>
              <w:sdtEndPr/>
              <w:sdtContent>
                <w:r w:rsidR="00850EF8">
                  <w:t>[P.O. number]</w:t>
                </w:r>
              </w:sdtContent>
            </w:sdt>
          </w:p>
          <w:p w:rsidR="00E01F3A" w:rsidRDefault="00850EF8">
            <w:pPr>
              <w:pStyle w:val="Note"/>
            </w:pPr>
            <w:r>
              <w:t>[The P.O. number must appear on all related correspondence, shipping papers, and invoices]</w:t>
            </w:r>
          </w:p>
          <w:p w:rsidR="00E01F3A" w:rsidRDefault="00E01F3A">
            <w:pPr>
              <w:pStyle w:val="Copy-Bold"/>
            </w:pPr>
          </w:p>
        </w:tc>
      </w:tr>
      <w:tr w:rsidR="00E01F3A">
        <w:trPr>
          <w:gridAfter w:val="1"/>
          <w:wAfter w:w="11" w:type="dxa"/>
          <w:trHeight w:val="709"/>
          <w:jc w:val="center"/>
        </w:trPr>
        <w:tc>
          <w:tcPr>
            <w:tcW w:w="10069" w:type="dxa"/>
            <w:gridSpan w:val="14"/>
            <w:tcBorders>
              <w:bottom w:val="single" w:sz="4" w:space="0" w:color="A3A3A3" w:themeColor="accent1" w:themeTint="99"/>
            </w:tcBorders>
          </w:tcPr>
          <w:p w:rsidR="00E01F3A" w:rsidRDefault="00E01F3A"/>
        </w:tc>
      </w:tr>
      <w:tr w:rsidR="00E01F3A">
        <w:trPr>
          <w:gridAfter w:val="1"/>
          <w:wAfter w:w="11" w:type="dxa"/>
          <w:trHeight w:hRule="exact" w:val="259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P.O DATE</w:t>
            </w:r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REQUISITIONER</w:t>
            </w: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SHIPPED VIA</w:t>
            </w: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F.O.B. POINT</w:t>
            </w: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TERMS</w:t>
            </w: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2028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1C75B4">
            <w:pPr>
              <w:pStyle w:val="Copy"/>
            </w:pPr>
            <w:sdt>
              <w:sdtPr>
                <w:id w:val="3114871"/>
                <w:placeholder>
                  <w:docPart w:val="0897F5E373E1495FB3EDD89D92ACA404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50EF8">
                  <w:t>Pick the Date</w:t>
                </w:r>
              </w:sdtContent>
            </w:sdt>
          </w:p>
        </w:tc>
        <w:tc>
          <w:tcPr>
            <w:tcW w:w="2080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2017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995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949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</w:tr>
      <w:tr w:rsidR="00E01F3A">
        <w:trPr>
          <w:gridAfter w:val="1"/>
          <w:wAfter w:w="11" w:type="dxa"/>
          <w:trHeight w:val="27"/>
          <w:jc w:val="center"/>
        </w:trPr>
        <w:tc>
          <w:tcPr>
            <w:tcW w:w="10069" w:type="dxa"/>
            <w:gridSpan w:val="14"/>
            <w:tcBorders>
              <w:top w:val="single" w:sz="4" w:space="0" w:color="A3A3A3" w:themeColor="accent1" w:themeTint="99"/>
              <w:bottom w:val="single" w:sz="4" w:space="0" w:color="A3A3A3" w:themeColor="accent1" w:themeTint="99"/>
            </w:tcBorders>
          </w:tcPr>
          <w:p w:rsidR="00E01F3A" w:rsidRDefault="00E01F3A"/>
        </w:tc>
      </w:tr>
      <w:tr w:rsidR="00E01F3A">
        <w:trPr>
          <w:gridAfter w:val="1"/>
          <w:wAfter w:w="11" w:type="dxa"/>
          <w:trHeight w:hRule="exact" w:val="259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QTY</w:t>
            </w: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UNIT</w:t>
            </w: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DESCRIPTION</w:t>
            </w: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UNIT PRICE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E01F3A" w:rsidRDefault="00850EF8">
            <w:pPr>
              <w:pStyle w:val="ColumnHeading"/>
            </w:pPr>
            <w:r>
              <w:t>TOTAL</w:t>
            </w: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sdt>
          <w:sdtPr>
            <w:id w:val="20735544"/>
            <w:placeholder>
              <w:docPart w:val="F1BA77635E7D4FBB817BD1BF4F683805"/>
            </w:placeholder>
            <w:temporary/>
            <w:showingPlcHdr/>
          </w:sdtPr>
          <w:sdtEndPr/>
          <w:sdtContent>
            <w:tc>
              <w:tcPr>
                <w:tcW w:w="4821" w:type="dxa"/>
                <w:gridSpan w:val="6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E01F3A" w:rsidRDefault="00850EF8">
                <w:pPr>
                  <w:pStyle w:val="Copy"/>
                </w:pPr>
                <w:r>
                  <w:t>[Description of Item]</w:t>
                </w:r>
              </w:p>
            </w:tc>
          </w:sdtContent>
        </w:sdt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py"/>
              <w:jc w:val="right"/>
            </w:pPr>
            <w:r>
              <w:t>$</w:t>
            </w:r>
            <w:sdt>
              <w:sdtPr>
                <w:id w:val="20735553"/>
                <w:placeholder>
                  <w:docPart w:val="DA56EECCB8B24CF9ADE47C9BAD326F00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py"/>
              <w:jc w:val="right"/>
            </w:pPr>
            <w:r>
              <w:t>$</w:t>
            </w:r>
            <w:sdt>
              <w:sdtPr>
                <w:id w:val="20735563"/>
                <w:placeholder>
                  <w:docPart w:val="63311FF8069E45BA99004FA28179A65F"/>
                </w:placeholder>
                <w:temporary/>
                <w:showingPlcHdr/>
              </w:sdtPr>
              <w:sdtEndPr/>
              <w:sdtContent>
                <w:r>
                  <w:t>[4.00]</w:t>
                </w:r>
              </w:sdtContent>
            </w:sdt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130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3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4821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</w:pPr>
          </w:p>
        </w:tc>
        <w:tc>
          <w:tcPr>
            <w:tcW w:w="131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 w:val="restart"/>
            <w:tcBorders>
              <w:top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E01F3A" w:rsidRDefault="00E01F3A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SUBTOTAL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6118" w:type="dxa"/>
            <w:gridSpan w:val="7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E01F3A" w:rsidRDefault="00E01F3A"/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SALES TAX</w:t>
            </w:r>
          </w:p>
        </w:tc>
        <w:sdt>
          <w:sdtPr>
            <w:id w:val="20735582"/>
            <w:placeholder>
              <w:docPart w:val="9DB0C885014C42EDB043764733C99142"/>
            </w:placeholder>
            <w:temporary/>
            <w:showingPlcHdr/>
          </w:sdtPr>
          <w:sdtEndPr/>
          <w:sdtContent>
            <w:tc>
              <w:tcPr>
                <w:tcW w:w="1318" w:type="dxa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E01F3A" w:rsidRDefault="00850EF8">
                <w:pPr>
                  <w:pStyle w:val="Copy"/>
                  <w:jc w:val="right"/>
                </w:pPr>
                <w:r>
                  <w:t>[8.2%]</w:t>
                </w:r>
              </w:p>
            </w:tc>
          </w:sdtContent>
        </w:sdt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 w:val="restart"/>
            <w:shd w:val="clear" w:color="auto" w:fill="auto"/>
          </w:tcPr>
          <w:p w:rsidR="00E01F3A" w:rsidRDefault="00850EF8">
            <w:pPr>
              <w:pStyle w:val="ListforInstructions"/>
            </w:pPr>
            <w:r>
              <w:t>Please send two copies of your invoice.</w:t>
            </w:r>
          </w:p>
          <w:p w:rsidR="00E01F3A" w:rsidRDefault="00850EF8">
            <w:pPr>
              <w:pStyle w:val="ListforInstructions"/>
            </w:pPr>
            <w:r>
              <w:t>Enter this order in accordance with the prices, terms, delivery method, and specifications listed above.</w:t>
            </w:r>
          </w:p>
          <w:p w:rsidR="00E01F3A" w:rsidRDefault="00850EF8">
            <w:pPr>
              <w:pStyle w:val="ListforInstructions"/>
            </w:pPr>
            <w:r>
              <w:t>Please notify us immediately if you are unable to ship as specified.</w:t>
            </w:r>
          </w:p>
          <w:p w:rsidR="00E01F3A" w:rsidRDefault="00850EF8">
            <w:pPr>
              <w:pStyle w:val="ListforInstructions"/>
            </w:pPr>
            <w:r>
              <w:t>Send all correspondence to:</w:t>
            </w:r>
          </w:p>
          <w:sdt>
            <w:sdtPr>
              <w:alias w:val="Author"/>
              <w:id w:val="20735609"/>
              <w:placeholder>
                <w:docPart w:val="7FD176E9E797454AB7DEE7DBA108CC04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E01F3A" w:rsidRDefault="00850EF8">
                <w:pPr>
                  <w:pStyle w:val="SecondLevelList"/>
                </w:pPr>
                <w:r>
                  <w:t>Michael Mainer</w:t>
                </w:r>
              </w:p>
            </w:sdtContent>
          </w:sdt>
          <w:sdt>
            <w:sdtPr>
              <w:alias w:val="Company Address"/>
              <w:tag w:val="Company Address"/>
              <w:id w:val="20735673"/>
              <w:placeholder>
                <w:docPart w:val="597B3B79FC3E40FABB74262E0CF1B7A3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E01F3A" w:rsidRDefault="00850EF8">
                <w:pPr>
                  <w:pStyle w:val="SecondLevelList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"/>
              <w:tag w:val="Company Phone"/>
              <w:id w:val="20735726"/>
              <w:placeholder>
                <w:docPart w:val="D2D9CE67FB284FBC8ECB5B06C1E687A5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E01F3A" w:rsidRDefault="00850EF8">
                <w:pPr>
                  <w:pStyle w:val="SecondLevelList"/>
                </w:pPr>
                <w:r>
                  <w:t>[Phone Number]</w:t>
                </w:r>
              </w:p>
            </w:sdtContent>
          </w:sdt>
          <w:sdt>
            <w:sdtPr>
              <w:alias w:val="Company Fax"/>
              <w:tag w:val="Company Fax"/>
              <w:id w:val="20735778"/>
              <w:placeholder>
                <w:docPart w:val="F0B865A9F67444E4B0BF417800CEF349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E01F3A" w:rsidRDefault="00850EF8">
                <w:pPr>
                  <w:pStyle w:val="SecondLevelList"/>
                </w:pPr>
                <w:r>
                  <w:t>[Fax Number]</w:t>
                </w:r>
              </w:p>
            </w:sdtContent>
          </w:sdt>
        </w:tc>
        <w:tc>
          <w:tcPr>
            <w:tcW w:w="1240" w:type="dxa"/>
            <w:vMerge w:val="restart"/>
            <w:tcBorders>
              <w:right w:val="single" w:sz="4" w:space="0" w:color="A3A3A3" w:themeColor="accent1" w:themeTint="99"/>
            </w:tcBorders>
            <w:shd w:val="clear" w:color="auto" w:fill="auto"/>
          </w:tcPr>
          <w:p w:rsidR="00E01F3A" w:rsidRDefault="00E01F3A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SHIPPING AND HANDLING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E01F3A" w:rsidRDefault="00E01F3A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E01F3A" w:rsidRDefault="00E01F3A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OTHER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E01F3A">
            <w:pPr>
              <w:pStyle w:val="Copy"/>
              <w:jc w:val="right"/>
            </w:pPr>
          </w:p>
        </w:tc>
      </w:tr>
      <w:tr w:rsidR="00E01F3A">
        <w:trPr>
          <w:gridAfter w:val="1"/>
          <w:wAfter w:w="11" w:type="dxa"/>
          <w:trHeight w:hRule="exact" w:val="317"/>
          <w:jc w:val="center"/>
        </w:trPr>
        <w:tc>
          <w:tcPr>
            <w:tcW w:w="4878" w:type="dxa"/>
            <w:gridSpan w:val="6"/>
            <w:vMerge/>
            <w:shd w:val="clear" w:color="auto" w:fill="auto"/>
            <w:vAlign w:val="center"/>
          </w:tcPr>
          <w:p w:rsidR="00E01F3A" w:rsidRDefault="00E01F3A">
            <w:pPr>
              <w:pStyle w:val="SecondLevelList"/>
            </w:pPr>
          </w:p>
        </w:tc>
        <w:tc>
          <w:tcPr>
            <w:tcW w:w="1240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E01F3A" w:rsidRDefault="00E01F3A">
            <w:pPr>
              <w:pStyle w:val="SecondLevelList"/>
            </w:pPr>
          </w:p>
        </w:tc>
        <w:tc>
          <w:tcPr>
            <w:tcW w:w="2633" w:type="dxa"/>
            <w:gridSpan w:val="6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lumnHeading"/>
            </w:pPr>
            <w:r>
              <w:t>TOTAL</w:t>
            </w:r>
          </w:p>
        </w:tc>
        <w:tc>
          <w:tcPr>
            <w:tcW w:w="1318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E01F3A" w:rsidRDefault="00850EF8">
            <w:pPr>
              <w:pStyle w:val="Copy-Bold"/>
              <w:jc w:val="right"/>
            </w:pPr>
            <w:r>
              <w:t>$</w:t>
            </w:r>
            <w:sdt>
              <w:sdtPr>
                <w:id w:val="20735573"/>
                <w:placeholder>
                  <w:docPart w:val="34E1E0704C89484296B27FD3249F5B8B"/>
                </w:placeholder>
                <w:temporary/>
                <w:showingPlcHdr/>
              </w:sdtPr>
              <w:sdtEndPr/>
              <w:sdtContent>
                <w:r>
                  <w:t>[4.33]</w:t>
                </w:r>
              </w:sdtContent>
            </w:sdt>
          </w:p>
        </w:tc>
      </w:tr>
      <w:tr w:rsidR="00E01F3A">
        <w:trPr>
          <w:trHeight w:val="2221"/>
          <w:jc w:val="center"/>
        </w:trPr>
        <w:tc>
          <w:tcPr>
            <w:tcW w:w="4878" w:type="dxa"/>
            <w:gridSpan w:val="6"/>
            <w:vMerge/>
          </w:tcPr>
          <w:p w:rsidR="00E01F3A" w:rsidRDefault="00E01F3A">
            <w:pPr>
              <w:pStyle w:val="SecondLevelList"/>
            </w:pPr>
          </w:p>
        </w:tc>
        <w:tc>
          <w:tcPr>
            <w:tcW w:w="1240" w:type="dxa"/>
            <w:vMerge/>
          </w:tcPr>
          <w:p w:rsidR="00E01F3A" w:rsidRDefault="00E01F3A">
            <w:pPr>
              <w:pStyle w:val="SecondLevelList"/>
            </w:pPr>
          </w:p>
        </w:tc>
        <w:tc>
          <w:tcPr>
            <w:tcW w:w="3962" w:type="dxa"/>
            <w:gridSpan w:val="8"/>
            <w:tcBorders>
              <w:top w:val="single" w:sz="4" w:space="0" w:color="A3A3A3" w:themeColor="accent1" w:themeTint="99"/>
            </w:tcBorders>
          </w:tcPr>
          <w:p w:rsidR="00E01F3A" w:rsidRDefault="00E01F3A">
            <w:pPr>
              <w:pStyle w:val="SecondLevelList"/>
            </w:pPr>
          </w:p>
        </w:tc>
      </w:tr>
      <w:tr w:rsidR="00E01F3A">
        <w:trPr>
          <w:jc w:val="center"/>
        </w:trPr>
        <w:tc>
          <w:tcPr>
            <w:tcW w:w="10080" w:type="dxa"/>
            <w:gridSpan w:val="15"/>
          </w:tcPr>
          <w:p w:rsidR="00E01F3A" w:rsidRDefault="00E01F3A"/>
        </w:tc>
      </w:tr>
      <w:tr w:rsidR="00E01F3A">
        <w:trPr>
          <w:jc w:val="center"/>
        </w:trPr>
        <w:tc>
          <w:tcPr>
            <w:tcW w:w="4878" w:type="dxa"/>
            <w:gridSpan w:val="6"/>
          </w:tcPr>
          <w:p w:rsidR="00E01F3A" w:rsidRDefault="00E01F3A"/>
        </w:tc>
        <w:tc>
          <w:tcPr>
            <w:tcW w:w="3755" w:type="dxa"/>
            <w:gridSpan w:val="6"/>
            <w:tcBorders>
              <w:top w:val="single" w:sz="4" w:space="0" w:color="A3A3A3" w:themeColor="accent1" w:themeTint="99"/>
            </w:tcBorders>
          </w:tcPr>
          <w:p w:rsidR="00E01F3A" w:rsidRDefault="00850EF8">
            <w:pPr>
              <w:pStyle w:val="Italic"/>
            </w:pPr>
            <w:r>
              <w:t xml:space="preserve">Authorized by </w:t>
            </w:r>
            <w:sdt>
              <w:sdtPr>
                <w:alias w:val="Author"/>
                <w:id w:val="20735797"/>
                <w:placeholder>
                  <w:docPart w:val="FE734BDB9F594FBCAD1CF1F9E93378D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Michael Mainer</w:t>
                </w:r>
              </w:sdtContent>
            </w:sdt>
            <w:r>
              <w:t xml:space="preserve"> </w:t>
            </w:r>
          </w:p>
        </w:tc>
        <w:tc>
          <w:tcPr>
            <w:tcW w:w="1447" w:type="dxa"/>
            <w:gridSpan w:val="3"/>
            <w:tcBorders>
              <w:top w:val="single" w:sz="4" w:space="0" w:color="A3A3A3" w:themeColor="accent1" w:themeTint="99"/>
            </w:tcBorders>
          </w:tcPr>
          <w:p w:rsidR="00E01F3A" w:rsidRDefault="001C75B4">
            <w:pPr>
              <w:pStyle w:val="Copy"/>
            </w:pPr>
            <w:sdt>
              <w:sdtPr>
                <w:id w:val="722501902"/>
                <w:placeholder>
                  <w:docPart w:val="3CF6CDDE79904685808FF6EB17E0166C"/>
                </w:placeholder>
                <w:showingPlcHdr/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50EF8">
                  <w:t>Pick the Date</w:t>
                </w:r>
              </w:sdtContent>
            </w:sdt>
          </w:p>
        </w:tc>
      </w:tr>
    </w:tbl>
    <w:p w:rsidR="00E01F3A" w:rsidRDefault="00E01F3A"/>
    <w:p w:rsidR="00E01F3A" w:rsidRDefault="00E01F3A"/>
    <w:sectPr w:rsidR="00E01F3A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456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DA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AAA8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E920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61744"/>
    <w:multiLevelType w:val="hybridMultilevel"/>
    <w:tmpl w:val="A54251EA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19B7"/>
    <w:multiLevelType w:val="hybridMultilevel"/>
    <w:tmpl w:val="341803A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D2512"/>
    <w:multiLevelType w:val="hybridMultilevel"/>
    <w:tmpl w:val="9B86E6D2"/>
    <w:lvl w:ilvl="0" w:tplc="298891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C4A7F"/>
    <w:multiLevelType w:val="hybridMultilevel"/>
    <w:tmpl w:val="66ECE9C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17E1"/>
    <w:multiLevelType w:val="hybridMultilevel"/>
    <w:tmpl w:val="6CE0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7B1F"/>
    <w:multiLevelType w:val="hybridMultilevel"/>
    <w:tmpl w:val="F6B62952"/>
    <w:lvl w:ilvl="0" w:tplc="2814F1EE">
      <w:start w:val="1"/>
      <w:numFmt w:val="decimal"/>
      <w:pStyle w:val="ListforInstructions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666666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51CEC"/>
    <w:multiLevelType w:val="hybridMultilevel"/>
    <w:tmpl w:val="8F52B60C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8"/>
    <w:rsid w:val="0002387C"/>
    <w:rsid w:val="000415F6"/>
    <w:rsid w:val="001A1DE5"/>
    <w:rsid w:val="001C75B4"/>
    <w:rsid w:val="0063313F"/>
    <w:rsid w:val="00850EF8"/>
    <w:rsid w:val="009226C4"/>
    <w:rsid w:val="009845BF"/>
    <w:rsid w:val="00C0145B"/>
    <w:rsid w:val="00E01F3A"/>
    <w:rsid w:val="00F2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8CB0941-9F19-4F06-B0C0-48DC7517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14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jc w:val="right"/>
      <w:outlineLvl w:val="1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333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forInstructions">
    <w:name w:val="List for Instructions"/>
    <w:basedOn w:val="Normal"/>
    <w:qFormat/>
    <w:pPr>
      <w:numPr>
        <w:numId w:val="1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pPr>
      <w:numPr>
        <w:numId w:val="0"/>
      </w:num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A3A3A3" w:themeColor="accent1" w:themeTint="99"/>
      <w:spacing w:val="20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666666" w:themeColor="accent1"/>
      <w:spacing w:val="10"/>
      <w:sz w:val="16"/>
    </w:rPr>
  </w:style>
  <w:style w:type="paragraph" w:customStyle="1" w:styleId="Address">
    <w:name w:val="Address"/>
    <w:basedOn w:val="Normal"/>
    <w:qFormat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333333" w:themeColor="accent1" w:themeShade="8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Copy-Bold">
    <w:name w:val="Copy - Bold"/>
    <w:basedOn w:val="Copy"/>
    <w:qFormat/>
    <w:rPr>
      <w:b/>
      <w:spacing w:val="8"/>
    </w:rPr>
  </w:style>
  <w:style w:type="paragraph" w:customStyle="1" w:styleId="CompanyName">
    <w:name w:val="Company Name"/>
    <w:basedOn w:val="Normal"/>
    <w:qFormat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Pr>
      <w:i/>
    </w:rPr>
  </w:style>
  <w:style w:type="paragraph" w:customStyle="1" w:styleId="PurchaseOrderTitle">
    <w:name w:val="Purchase Order Title"/>
    <w:basedOn w:val="Normal"/>
    <w:qFormat/>
    <w:pPr>
      <w:spacing w:line="240" w:lineRule="auto"/>
      <w:jc w:val="right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customStyle="1" w:styleId="ColumnHeading">
    <w:name w:val="Column Heading"/>
    <w:basedOn w:val="Normal"/>
    <w:qFormat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iner\AppData\Roaming\Microsoft\Templates\Purchase%20or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1158369DD04A4C80976C7432C8E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E70C-5E71-463C-93B6-957DD4D2C5CD}"/>
      </w:docPartPr>
      <w:docPartBody>
        <w:p w:rsidR="00DE07FE" w:rsidRDefault="006208C4">
          <w:pPr>
            <w:pStyle w:val="4E1158369DD04A4C80976C7432C8E517"/>
          </w:pPr>
          <w:r>
            <w:t>[company name]</w:t>
          </w:r>
        </w:p>
      </w:docPartBody>
    </w:docPart>
    <w:docPart>
      <w:docPartPr>
        <w:name w:val="1A6719DD61754C0B8A67E9C71A911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5C53-7827-4423-B639-3B5B8AC569AE}"/>
      </w:docPartPr>
      <w:docPartBody>
        <w:p w:rsidR="00DE07FE" w:rsidRDefault="006208C4">
          <w:pPr>
            <w:pStyle w:val="1A6719DD61754C0B8A67E9C71A9114EE"/>
          </w:pPr>
          <w:r>
            <w:t>[Company Slogan]</w:t>
          </w:r>
        </w:p>
      </w:docPartBody>
    </w:docPart>
    <w:docPart>
      <w:docPartPr>
        <w:name w:val="EA5BB0CD47D34141B92DEEB41D39D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2BF5-EB13-41C5-85D0-485666E5C5AA}"/>
      </w:docPartPr>
      <w:docPartBody>
        <w:p w:rsidR="00DE07FE" w:rsidRDefault="006208C4">
          <w:pPr>
            <w:pStyle w:val="EA5BB0CD47D34141B92DEEB41D39DCEB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7D965244A434FEEA3B820A95321E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16A1-DFBA-46EF-8EFF-9840836130B6}"/>
      </w:docPartPr>
      <w:docPartBody>
        <w:p w:rsidR="00DE07FE" w:rsidRDefault="006208C4">
          <w:pPr>
            <w:pStyle w:val="87D965244A434FEEA3B820A95321ECE9"/>
          </w:pPr>
          <w:r>
            <w:t>[Phone Number]</w:t>
          </w:r>
        </w:p>
      </w:docPartBody>
    </w:docPart>
    <w:docPart>
      <w:docPartPr>
        <w:name w:val="E597F428E94F48DE956909AF198D7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2E204-84D5-4838-AD60-7AF0BBEEF149}"/>
      </w:docPartPr>
      <w:docPartBody>
        <w:p w:rsidR="00DE07FE" w:rsidRDefault="006208C4">
          <w:pPr>
            <w:pStyle w:val="E597F428E94F48DE956909AF198D7B5A"/>
          </w:pPr>
          <w:r>
            <w:t>[Fax Number]</w:t>
          </w:r>
        </w:p>
      </w:docPartBody>
    </w:docPart>
    <w:docPart>
      <w:docPartPr>
        <w:name w:val="0EE7F0FE7CCF4C70B4EA5D23D01AB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BAC9-2487-424E-A71B-CBF927A8B5E2}"/>
      </w:docPartPr>
      <w:docPartBody>
        <w:p w:rsidR="00DE07FE" w:rsidRDefault="006208C4">
          <w:pPr>
            <w:pStyle w:val="0EE7F0FE7CCF4C70B4EA5D23D01AB027"/>
          </w:pPr>
          <w:r>
            <w:t>[Purchaser Name]</w:t>
          </w:r>
        </w:p>
      </w:docPartBody>
    </w:docPart>
    <w:docPart>
      <w:docPartPr>
        <w:name w:val="AD54AE92902545189382B4F62CD52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65C85-8517-4439-B3A0-6403C8233C4D}"/>
      </w:docPartPr>
      <w:docPartBody>
        <w:p w:rsidR="00DE07FE" w:rsidRDefault="006208C4">
          <w:pPr>
            <w:pStyle w:val="AD54AE92902545189382B4F62CD521B5"/>
          </w:pPr>
          <w:r>
            <w:t>[Company Name]</w:t>
          </w:r>
        </w:p>
      </w:docPartBody>
    </w:docPart>
    <w:docPart>
      <w:docPartPr>
        <w:name w:val="F68EBA9B0FB74AB286CDA636D064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4AA5D-D269-47CA-8B21-D3F5A2247690}"/>
      </w:docPartPr>
      <w:docPartBody>
        <w:p w:rsidR="00DE07FE" w:rsidRDefault="006208C4">
          <w:pPr>
            <w:pStyle w:val="F68EBA9B0FB74AB286CDA636D064E38B"/>
          </w:pPr>
          <w:r>
            <w:t>[Street Address]</w:t>
          </w:r>
        </w:p>
      </w:docPartBody>
    </w:docPart>
    <w:docPart>
      <w:docPartPr>
        <w:name w:val="D6F22615595D44628FE2916227005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060C-5BE4-42AD-A257-FC0122A42762}"/>
      </w:docPartPr>
      <w:docPartBody>
        <w:p w:rsidR="00DE07FE" w:rsidRDefault="006208C4">
          <w:pPr>
            <w:pStyle w:val="D6F22615595D44628FE291622700562D"/>
          </w:pPr>
          <w:r>
            <w:t>[City, ST  ZIP Code]</w:t>
          </w:r>
        </w:p>
      </w:docPartBody>
    </w:docPart>
    <w:docPart>
      <w:docPartPr>
        <w:name w:val="7F1F3E7EB28341E68583FB6CF91CB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DE00E-2660-4380-9965-98D408060817}"/>
      </w:docPartPr>
      <w:docPartBody>
        <w:p w:rsidR="00DE07FE" w:rsidRDefault="006208C4">
          <w:pPr>
            <w:pStyle w:val="7F1F3E7EB28341E68583FB6CF91CBD82"/>
          </w:pPr>
          <w:r>
            <w:t xml:space="preserve">[Phone Number] </w:t>
          </w:r>
        </w:p>
      </w:docPartBody>
    </w:docPart>
    <w:docPart>
      <w:docPartPr>
        <w:name w:val="4093AE3AB8334DC3AD64E123F6547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860D-9AA6-453A-8030-51EF7CD2F0F6}"/>
      </w:docPartPr>
      <w:docPartBody>
        <w:p w:rsidR="00DE07FE" w:rsidRDefault="006208C4">
          <w:pPr>
            <w:pStyle w:val="4093AE3AB8334DC3AD64E123F65473D1"/>
          </w:pPr>
          <w:r>
            <w:t>[Recipient Name]</w:t>
          </w:r>
        </w:p>
      </w:docPartBody>
    </w:docPart>
    <w:docPart>
      <w:docPartPr>
        <w:name w:val="DDE78A4BA23245B590445AA9FAAA8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68CDF-372D-4518-BC80-581D353FC95E}"/>
      </w:docPartPr>
      <w:docPartBody>
        <w:p w:rsidR="00DE07FE" w:rsidRDefault="006208C4">
          <w:pPr>
            <w:pStyle w:val="DDE78A4BA23245B590445AA9FAAA8CF2"/>
          </w:pPr>
          <w:r>
            <w:t>[Company Name]</w:t>
          </w:r>
        </w:p>
      </w:docPartBody>
    </w:docPart>
    <w:docPart>
      <w:docPartPr>
        <w:name w:val="24FC7174537A49BDBF9EC6AAC01D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1DC9-693F-4AF4-AC12-122E9293C60E}"/>
      </w:docPartPr>
      <w:docPartBody>
        <w:p w:rsidR="00DE07FE" w:rsidRDefault="006208C4">
          <w:pPr>
            <w:pStyle w:val="24FC7174537A49BDBF9EC6AAC01D173D"/>
          </w:pPr>
          <w:r>
            <w:t>[Street Address]</w:t>
          </w:r>
        </w:p>
      </w:docPartBody>
    </w:docPart>
    <w:docPart>
      <w:docPartPr>
        <w:name w:val="A632609DFB894D418EFFFDF2C0D10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200A-A6AA-45B6-8C08-73926A386A5D}"/>
      </w:docPartPr>
      <w:docPartBody>
        <w:p w:rsidR="00DE07FE" w:rsidRDefault="006208C4">
          <w:pPr>
            <w:pStyle w:val="A632609DFB894D418EFFFDF2C0D10495"/>
          </w:pPr>
          <w:r>
            <w:t>[City, ST  ZIP Code]</w:t>
          </w:r>
        </w:p>
      </w:docPartBody>
    </w:docPart>
    <w:docPart>
      <w:docPartPr>
        <w:name w:val="5BA74464C59C4F91B1549844AEDE3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7A937-35B9-46ED-8933-8792DEED289A}"/>
      </w:docPartPr>
      <w:docPartBody>
        <w:p w:rsidR="00DE07FE" w:rsidRDefault="006208C4">
          <w:pPr>
            <w:pStyle w:val="5BA74464C59C4F91B1549844AEDE3C99"/>
          </w:pPr>
          <w:r>
            <w:t xml:space="preserve">[Phone Number] </w:t>
          </w:r>
        </w:p>
      </w:docPartBody>
    </w:docPart>
    <w:docPart>
      <w:docPartPr>
        <w:name w:val="E5312645F00941B48B4DEE76A878F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32C3E-69C8-4223-883D-AE2D7FF25364}"/>
      </w:docPartPr>
      <w:docPartBody>
        <w:p w:rsidR="00DE07FE" w:rsidRDefault="006208C4">
          <w:pPr>
            <w:pStyle w:val="E5312645F00941B48B4DEE76A878F5C5"/>
          </w:pPr>
          <w:r>
            <w:t>[P.O. number]</w:t>
          </w:r>
        </w:p>
      </w:docPartBody>
    </w:docPart>
    <w:docPart>
      <w:docPartPr>
        <w:name w:val="0897F5E373E1495FB3EDD89D92A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F38C3-2706-4311-8A40-58524C48AA87}"/>
      </w:docPartPr>
      <w:docPartBody>
        <w:p w:rsidR="00DE07FE" w:rsidRDefault="006208C4">
          <w:pPr>
            <w:pStyle w:val="0897F5E373E1495FB3EDD89D92ACA404"/>
          </w:pPr>
          <w:r>
            <w:t>Pick the Date</w:t>
          </w:r>
        </w:p>
      </w:docPartBody>
    </w:docPart>
    <w:docPart>
      <w:docPartPr>
        <w:name w:val="F1BA77635E7D4FBB817BD1BF4F68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5D40D-AECB-4281-982C-18301C4B16D7}"/>
      </w:docPartPr>
      <w:docPartBody>
        <w:p w:rsidR="00DE07FE" w:rsidRDefault="006208C4">
          <w:pPr>
            <w:pStyle w:val="F1BA77635E7D4FBB817BD1BF4F683805"/>
          </w:pPr>
          <w:r>
            <w:t>[Description of Item]</w:t>
          </w:r>
        </w:p>
      </w:docPartBody>
    </w:docPart>
    <w:docPart>
      <w:docPartPr>
        <w:name w:val="DA56EECCB8B24CF9ADE47C9BAD326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03E04-CE5A-4616-9818-406EA69C8E01}"/>
      </w:docPartPr>
      <w:docPartBody>
        <w:p w:rsidR="00DE07FE" w:rsidRDefault="006208C4">
          <w:pPr>
            <w:pStyle w:val="DA56EECCB8B24CF9ADE47C9BAD326F00"/>
          </w:pPr>
          <w:r>
            <w:t>[4.00]</w:t>
          </w:r>
        </w:p>
      </w:docPartBody>
    </w:docPart>
    <w:docPart>
      <w:docPartPr>
        <w:name w:val="63311FF8069E45BA99004FA28179A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027E1-894A-4E10-B7E6-4EE79EA29712}"/>
      </w:docPartPr>
      <w:docPartBody>
        <w:p w:rsidR="00DE07FE" w:rsidRDefault="006208C4">
          <w:pPr>
            <w:pStyle w:val="63311FF8069E45BA99004FA28179A65F"/>
          </w:pPr>
          <w:r>
            <w:t>[4.00]</w:t>
          </w:r>
        </w:p>
      </w:docPartBody>
    </w:docPart>
    <w:docPart>
      <w:docPartPr>
        <w:name w:val="9DB0C885014C42EDB043764733C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F77F-465A-49DA-881A-B4EF6D93FCBE}"/>
      </w:docPartPr>
      <w:docPartBody>
        <w:p w:rsidR="00DE07FE" w:rsidRDefault="006208C4">
          <w:pPr>
            <w:pStyle w:val="9DB0C885014C42EDB043764733C99142"/>
          </w:pPr>
          <w:r>
            <w:t>[8.2%]</w:t>
          </w:r>
        </w:p>
      </w:docPartBody>
    </w:docPart>
    <w:docPart>
      <w:docPartPr>
        <w:name w:val="7FD176E9E797454AB7DEE7DBA108C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538B9-5E6B-4CD8-8146-22D0B1840613}"/>
      </w:docPartPr>
      <w:docPartBody>
        <w:p w:rsidR="00DE07FE" w:rsidRDefault="006208C4">
          <w:pPr>
            <w:pStyle w:val="7FD176E9E797454AB7DEE7DBA108CC04"/>
          </w:pPr>
          <w:r>
            <w:t>[Your name]</w:t>
          </w:r>
        </w:p>
      </w:docPartBody>
    </w:docPart>
    <w:docPart>
      <w:docPartPr>
        <w:name w:val="597B3B79FC3E40FABB74262E0CF1B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A58F4-A863-42CC-81CA-9CEAF28E4DAF}"/>
      </w:docPartPr>
      <w:docPartBody>
        <w:p w:rsidR="00DE07FE" w:rsidRDefault="006208C4">
          <w:pPr>
            <w:pStyle w:val="597B3B79FC3E40FABB74262E0CF1B7A3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D2D9CE67FB284FBC8ECB5B06C1E68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820AF-BC4A-44FD-B11B-C11223E84170}"/>
      </w:docPartPr>
      <w:docPartBody>
        <w:p w:rsidR="00DE07FE" w:rsidRDefault="006208C4">
          <w:pPr>
            <w:pStyle w:val="D2D9CE67FB284FBC8ECB5B06C1E687A5"/>
          </w:pPr>
          <w:r>
            <w:t>[Phone Number]</w:t>
          </w:r>
        </w:p>
      </w:docPartBody>
    </w:docPart>
    <w:docPart>
      <w:docPartPr>
        <w:name w:val="F0B865A9F67444E4B0BF417800CEF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C90FA-BBF0-420D-A5C8-FACAB94C9D45}"/>
      </w:docPartPr>
      <w:docPartBody>
        <w:p w:rsidR="00DE07FE" w:rsidRDefault="006208C4">
          <w:pPr>
            <w:pStyle w:val="F0B865A9F67444E4B0BF417800CEF349"/>
          </w:pPr>
          <w:r>
            <w:t>[Fax Number]</w:t>
          </w:r>
        </w:p>
      </w:docPartBody>
    </w:docPart>
    <w:docPart>
      <w:docPartPr>
        <w:name w:val="34E1E0704C89484296B27FD3249F5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DF31-7AE1-48B8-916E-3F872B053A94}"/>
      </w:docPartPr>
      <w:docPartBody>
        <w:p w:rsidR="00DE07FE" w:rsidRDefault="006208C4">
          <w:pPr>
            <w:pStyle w:val="34E1E0704C89484296B27FD3249F5B8B"/>
          </w:pPr>
          <w:r>
            <w:t>[4.33]</w:t>
          </w:r>
        </w:p>
      </w:docPartBody>
    </w:docPart>
    <w:docPart>
      <w:docPartPr>
        <w:name w:val="FE734BDB9F594FBCAD1CF1F9E9337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C8557-7977-4152-9B53-FFA3681631BE}"/>
      </w:docPartPr>
      <w:docPartBody>
        <w:p w:rsidR="00DE07FE" w:rsidRDefault="006208C4">
          <w:pPr>
            <w:pStyle w:val="FE734BDB9F594FBCAD1CF1F9E93378D2"/>
          </w:pPr>
          <w:r>
            <w:rPr>
              <w:rStyle w:val="Heading4Char"/>
            </w:rPr>
            <w:t>[Your Name]</w:t>
          </w:r>
        </w:p>
      </w:docPartBody>
    </w:docPart>
    <w:docPart>
      <w:docPartPr>
        <w:name w:val="3CF6CDDE79904685808FF6EB17E01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2C9C8-8284-4D28-BA5F-472F82FA6BDD}"/>
      </w:docPartPr>
      <w:docPartBody>
        <w:p w:rsidR="00DE07FE" w:rsidRDefault="006208C4">
          <w:pPr>
            <w:pStyle w:val="3CF6CDDE79904685808FF6EB17E0166C"/>
          </w:pPr>
          <w:r>
            <w:t>Pick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C4"/>
    <w:rsid w:val="00313349"/>
    <w:rsid w:val="006208C4"/>
    <w:rsid w:val="008C251A"/>
    <w:rsid w:val="00BD2EB1"/>
    <w:rsid w:val="00D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158369DD04A4C80976C7432C8E517">
    <w:name w:val="4E1158369DD04A4C80976C7432C8E517"/>
  </w:style>
  <w:style w:type="paragraph" w:customStyle="1" w:styleId="1A6719DD61754C0B8A67E9C71A9114EE">
    <w:name w:val="1A6719DD61754C0B8A67E9C71A9114EE"/>
  </w:style>
  <w:style w:type="paragraph" w:customStyle="1" w:styleId="EA5BB0CD47D34141B92DEEB41D39DCEB">
    <w:name w:val="EA5BB0CD47D34141B92DEEB41D39DCEB"/>
  </w:style>
  <w:style w:type="paragraph" w:customStyle="1" w:styleId="87D965244A434FEEA3B820A95321ECE9">
    <w:name w:val="87D965244A434FEEA3B820A95321ECE9"/>
  </w:style>
  <w:style w:type="paragraph" w:customStyle="1" w:styleId="E597F428E94F48DE956909AF198D7B5A">
    <w:name w:val="E597F428E94F48DE956909AF198D7B5A"/>
  </w:style>
  <w:style w:type="paragraph" w:customStyle="1" w:styleId="0EE7F0FE7CCF4C70B4EA5D23D01AB027">
    <w:name w:val="0EE7F0FE7CCF4C70B4EA5D23D01AB027"/>
  </w:style>
  <w:style w:type="paragraph" w:customStyle="1" w:styleId="AD54AE92902545189382B4F62CD521B5">
    <w:name w:val="AD54AE92902545189382B4F62CD521B5"/>
  </w:style>
  <w:style w:type="paragraph" w:customStyle="1" w:styleId="F68EBA9B0FB74AB286CDA636D064E38B">
    <w:name w:val="F68EBA9B0FB74AB286CDA636D064E38B"/>
  </w:style>
  <w:style w:type="paragraph" w:customStyle="1" w:styleId="D6F22615595D44628FE291622700562D">
    <w:name w:val="D6F22615595D44628FE291622700562D"/>
  </w:style>
  <w:style w:type="paragraph" w:customStyle="1" w:styleId="7F1F3E7EB28341E68583FB6CF91CBD82">
    <w:name w:val="7F1F3E7EB28341E68583FB6CF91CBD82"/>
  </w:style>
  <w:style w:type="paragraph" w:customStyle="1" w:styleId="4093AE3AB8334DC3AD64E123F65473D1">
    <w:name w:val="4093AE3AB8334DC3AD64E123F65473D1"/>
  </w:style>
  <w:style w:type="paragraph" w:customStyle="1" w:styleId="DDE78A4BA23245B590445AA9FAAA8CF2">
    <w:name w:val="DDE78A4BA23245B590445AA9FAAA8CF2"/>
  </w:style>
  <w:style w:type="paragraph" w:customStyle="1" w:styleId="24FC7174537A49BDBF9EC6AAC01D173D">
    <w:name w:val="24FC7174537A49BDBF9EC6AAC01D173D"/>
  </w:style>
  <w:style w:type="paragraph" w:customStyle="1" w:styleId="A632609DFB894D418EFFFDF2C0D10495">
    <w:name w:val="A632609DFB894D418EFFFDF2C0D10495"/>
  </w:style>
  <w:style w:type="paragraph" w:customStyle="1" w:styleId="5BA74464C59C4F91B1549844AEDE3C99">
    <w:name w:val="5BA74464C59C4F91B1549844AEDE3C99"/>
  </w:style>
  <w:style w:type="paragraph" w:customStyle="1" w:styleId="E5312645F00941B48B4DEE76A878F5C5">
    <w:name w:val="E5312645F00941B48B4DEE76A878F5C5"/>
  </w:style>
  <w:style w:type="paragraph" w:customStyle="1" w:styleId="0897F5E373E1495FB3EDD89D92ACA404">
    <w:name w:val="0897F5E373E1495FB3EDD89D92ACA404"/>
  </w:style>
  <w:style w:type="paragraph" w:customStyle="1" w:styleId="F1BA77635E7D4FBB817BD1BF4F683805">
    <w:name w:val="F1BA77635E7D4FBB817BD1BF4F683805"/>
  </w:style>
  <w:style w:type="paragraph" w:customStyle="1" w:styleId="DA56EECCB8B24CF9ADE47C9BAD326F00">
    <w:name w:val="DA56EECCB8B24CF9ADE47C9BAD326F00"/>
  </w:style>
  <w:style w:type="paragraph" w:customStyle="1" w:styleId="63311FF8069E45BA99004FA28179A65F">
    <w:name w:val="63311FF8069E45BA99004FA28179A65F"/>
  </w:style>
  <w:style w:type="paragraph" w:customStyle="1" w:styleId="9DB0C885014C42EDB043764733C99142">
    <w:name w:val="9DB0C885014C42EDB043764733C99142"/>
  </w:style>
  <w:style w:type="paragraph" w:customStyle="1" w:styleId="7FD176E9E797454AB7DEE7DBA108CC04">
    <w:name w:val="7FD176E9E797454AB7DEE7DBA108CC04"/>
  </w:style>
  <w:style w:type="paragraph" w:customStyle="1" w:styleId="597B3B79FC3E40FABB74262E0CF1B7A3">
    <w:name w:val="597B3B79FC3E40FABB74262E0CF1B7A3"/>
  </w:style>
  <w:style w:type="paragraph" w:customStyle="1" w:styleId="D2D9CE67FB284FBC8ECB5B06C1E687A5">
    <w:name w:val="D2D9CE67FB284FBC8ECB5B06C1E687A5"/>
  </w:style>
  <w:style w:type="paragraph" w:customStyle="1" w:styleId="F0B865A9F67444E4B0BF417800CEF349">
    <w:name w:val="F0B865A9F67444E4B0BF417800CEF349"/>
  </w:style>
  <w:style w:type="paragraph" w:customStyle="1" w:styleId="34E1E0704C89484296B27FD3249F5B8B">
    <w:name w:val="34E1E0704C89484296B27FD3249F5B8B"/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paragraph" w:customStyle="1" w:styleId="FE734BDB9F594FBCAD1CF1F9E93378D2">
    <w:name w:val="FE734BDB9F594FBCAD1CF1F9E93378D2"/>
  </w:style>
  <w:style w:type="paragraph" w:customStyle="1" w:styleId="3CF6CDDE79904685808FF6EB17E0166C">
    <w:name w:val="3CF6CDDE79904685808FF6EB17E01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333333"/>
      </a:dk2>
      <a:lt2>
        <a:srgbClr val="E5E5E5"/>
      </a:lt2>
      <a:accent1>
        <a:srgbClr val="666666"/>
      </a:accent1>
      <a:accent2>
        <a:srgbClr val="999999"/>
      </a:accent2>
      <a:accent3>
        <a:srgbClr val="B2B2B2"/>
      </a:accent3>
      <a:accent4>
        <a:srgbClr val="515151"/>
      </a:accent4>
      <a:accent5>
        <a:srgbClr val="7F7F7F"/>
      </a:accent5>
      <a:accent6>
        <a:srgbClr val="C0C0C0"/>
      </a:accent6>
      <a:hlink>
        <a:srgbClr val="5F5F5F"/>
      </a:hlink>
      <a:folHlink>
        <a:srgbClr val="919191"/>
      </a:folHlink>
    </a:clrScheme>
    <a:fontScheme name="Purchase Order">
      <a:majorFont>
        <a:latin typeface="Segoe Condensed"/>
        <a:ea typeface=""/>
        <a:cs typeface=""/>
      </a:majorFont>
      <a:minorFont>
        <a:latin typeface="Segoe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64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73EA29-4D30-4DA5-B76A-3F8F74FC06A5}">
  <we:reference id="be330af6-355f-43f1-91fa-19b1883e52c6" version="16.0.4201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4075FEE-F1D5-4A30-97F2-43F420983308}">
  <we:reference id="6492a0e5-b158-47da-9145-6804c67ed8d9" version="1.0.0.0" store="\\tk2offfsm03\Users\mmainer\MyManifests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40BE8-E280-47B8-94B3-9E390736A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4D4784-CB9D-467A-8389-1796749F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order.dotx</Template>
  <TotalTime>179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subject/>
  <dc:creator>Michael Mainer</dc:creator>
  <cp:keywords/>
  <cp:lastModifiedBy>Michael Mainer</cp:lastModifiedBy>
  <cp:revision>6</cp:revision>
  <cp:lastPrinted>2006-08-01T17:47:00Z</cp:lastPrinted>
  <dcterms:created xsi:type="dcterms:W3CDTF">2015-08-07T01:38:00Z</dcterms:created>
  <dcterms:modified xsi:type="dcterms:W3CDTF">2015-08-07T05:28:00Z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TC101733879990</vt:lpwstr>
  </property>
</Properties>
</file>